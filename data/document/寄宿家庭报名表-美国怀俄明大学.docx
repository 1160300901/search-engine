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638" w:rsidRDefault="00405638">
      <w:pPr>
        <w:rPr>
          <w:rFonts w:ascii="宋体" w:hAnsi="宋体" w:cs="宋体"/>
          <w:b/>
          <w:color w:val="000000"/>
          <w:kern w:val="0"/>
          <w:sz w:val="30"/>
          <w:szCs w:val="30"/>
        </w:rPr>
      </w:pPr>
      <w:bookmarkStart w:id="0" w:name="_GoBack"/>
      <w:bookmarkEnd w:id="0"/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附件1</w:t>
      </w:r>
    </w:p>
    <w:p w:rsidR="00405638" w:rsidRDefault="00405638">
      <w:pPr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哈尔滨工业大学</w:t>
      </w:r>
      <w:r w:rsidR="002376A4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国际教育学院</w:t>
      </w:r>
    </w:p>
    <w:p w:rsidR="00405638" w:rsidRDefault="00F16320">
      <w:pPr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美国怀俄明大学学生</w:t>
      </w:r>
      <w:r w:rsidR="00405638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中国寄宿家庭申请表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278"/>
        <w:gridCol w:w="426"/>
        <w:gridCol w:w="425"/>
        <w:gridCol w:w="709"/>
        <w:gridCol w:w="2126"/>
        <w:gridCol w:w="425"/>
        <w:gridCol w:w="1985"/>
      </w:tblGrid>
      <w:tr w:rsidR="00405638" w:rsidTr="00E34AB1">
        <w:tc>
          <w:tcPr>
            <w:tcW w:w="2943" w:type="dxa"/>
            <w:gridSpan w:val="2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1560" w:type="dxa"/>
            <w:gridSpan w:val="3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性别：</w:t>
            </w:r>
          </w:p>
        </w:tc>
        <w:tc>
          <w:tcPr>
            <w:tcW w:w="2126" w:type="dxa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年龄：</w:t>
            </w:r>
          </w:p>
        </w:tc>
        <w:tc>
          <w:tcPr>
            <w:tcW w:w="2410" w:type="dxa"/>
            <w:gridSpan w:val="2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民族：</w:t>
            </w:r>
          </w:p>
        </w:tc>
      </w:tr>
      <w:tr w:rsidR="00405638" w:rsidTr="00E34AB1">
        <w:tc>
          <w:tcPr>
            <w:tcW w:w="9039" w:type="dxa"/>
            <w:gridSpan w:val="8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详细住址：</w:t>
            </w:r>
          </w:p>
        </w:tc>
      </w:tr>
      <w:tr w:rsidR="00E34AB1" w:rsidTr="00E34AB1">
        <w:trPr>
          <w:trHeight w:val="315"/>
        </w:trPr>
        <w:tc>
          <w:tcPr>
            <w:tcW w:w="1665" w:type="dxa"/>
          </w:tcPr>
          <w:p w:rsidR="00E34AB1" w:rsidRPr="00E34AB1" w:rsidRDefault="00E34AB1" w:rsidP="00E34AB1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亲属关系</w:t>
            </w:r>
          </w:p>
        </w:tc>
        <w:tc>
          <w:tcPr>
            <w:tcW w:w="1704" w:type="dxa"/>
            <w:gridSpan w:val="2"/>
          </w:tcPr>
          <w:p w:rsidR="00E34AB1" w:rsidRPr="00E34AB1" w:rsidRDefault="00E34AB1" w:rsidP="00E34AB1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3685" w:type="dxa"/>
            <w:gridSpan w:val="4"/>
          </w:tcPr>
          <w:p w:rsidR="00E34AB1" w:rsidRPr="00E34AB1" w:rsidRDefault="00E34AB1" w:rsidP="00E34AB1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工作单位</w:t>
            </w:r>
          </w:p>
        </w:tc>
        <w:tc>
          <w:tcPr>
            <w:tcW w:w="1985" w:type="dxa"/>
          </w:tcPr>
          <w:p w:rsidR="00E34AB1" w:rsidRPr="00E34AB1" w:rsidRDefault="00E34AB1" w:rsidP="00E34AB1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联系方式</w:t>
            </w:r>
          </w:p>
        </w:tc>
      </w:tr>
      <w:tr w:rsidR="00E34AB1" w:rsidTr="00E34AB1">
        <w:trPr>
          <w:trHeight w:val="450"/>
        </w:trPr>
        <w:tc>
          <w:tcPr>
            <w:tcW w:w="1665" w:type="dxa"/>
          </w:tcPr>
          <w:p w:rsidR="00E34AB1" w:rsidRDefault="00E34AB1" w:rsidP="00E34AB1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父亲</w:t>
            </w:r>
          </w:p>
        </w:tc>
        <w:tc>
          <w:tcPr>
            <w:tcW w:w="1704" w:type="dxa"/>
            <w:gridSpan w:val="2"/>
          </w:tcPr>
          <w:p w:rsidR="00E34AB1" w:rsidRDefault="00E34AB1" w:rsidP="00E34AB1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85" w:type="dxa"/>
            <w:gridSpan w:val="4"/>
          </w:tcPr>
          <w:p w:rsidR="00E34AB1" w:rsidRDefault="00E34AB1" w:rsidP="00E34AB1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34AB1" w:rsidRDefault="00E34AB1" w:rsidP="00E34AB1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E34AB1" w:rsidTr="00E34AB1">
        <w:trPr>
          <w:trHeight w:val="450"/>
        </w:trPr>
        <w:tc>
          <w:tcPr>
            <w:tcW w:w="1665" w:type="dxa"/>
          </w:tcPr>
          <w:p w:rsidR="00E34AB1" w:rsidRPr="00E34AB1" w:rsidRDefault="00E34AB1" w:rsidP="00E34AB1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母亲</w:t>
            </w:r>
          </w:p>
        </w:tc>
        <w:tc>
          <w:tcPr>
            <w:tcW w:w="1704" w:type="dxa"/>
            <w:gridSpan w:val="2"/>
          </w:tcPr>
          <w:p w:rsidR="00E34AB1" w:rsidRPr="00E34AB1" w:rsidRDefault="00E34AB1" w:rsidP="00E34AB1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85" w:type="dxa"/>
            <w:gridSpan w:val="4"/>
          </w:tcPr>
          <w:p w:rsidR="00E34AB1" w:rsidRPr="00E34AB1" w:rsidRDefault="00E34AB1" w:rsidP="00E34AB1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34AB1" w:rsidRDefault="00E34AB1" w:rsidP="00E34AB1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405638" w:rsidTr="00E34AB1">
        <w:tc>
          <w:tcPr>
            <w:tcW w:w="9039" w:type="dxa"/>
            <w:gridSpan w:val="8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是否养宠物</w:t>
            </w:r>
          </w:p>
        </w:tc>
      </w:tr>
      <w:tr w:rsidR="00405638" w:rsidTr="00E34AB1">
        <w:tc>
          <w:tcPr>
            <w:tcW w:w="4503" w:type="dxa"/>
            <w:gridSpan w:val="5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住房面积：</w:t>
            </w:r>
          </w:p>
        </w:tc>
        <w:tc>
          <w:tcPr>
            <w:tcW w:w="4536" w:type="dxa"/>
            <w:gridSpan w:val="3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住房结构：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室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厅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卫</w:t>
            </w:r>
          </w:p>
        </w:tc>
      </w:tr>
      <w:tr w:rsidR="00405638" w:rsidTr="00E34AB1">
        <w:tc>
          <w:tcPr>
            <w:tcW w:w="9039" w:type="dxa"/>
            <w:gridSpan w:val="8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能否为留学生使用基本生活设施（如浴室、</w:t>
            </w:r>
            <w:r w:rsid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卧室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等）提供保障？</w:t>
            </w:r>
          </w:p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405638" w:rsidTr="00E34AB1">
        <w:tc>
          <w:tcPr>
            <w:tcW w:w="9039" w:type="dxa"/>
            <w:gridSpan w:val="8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能否提供</w:t>
            </w:r>
            <w:r w:rsidR="00E34AB1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餐、保证质量？</w:t>
            </w:r>
          </w:p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405638" w:rsidTr="00E34AB1">
        <w:trPr>
          <w:trHeight w:val="634"/>
        </w:trPr>
        <w:tc>
          <w:tcPr>
            <w:tcW w:w="9039" w:type="dxa"/>
            <w:gridSpan w:val="8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您对寄宿家庭感兴趣的原因是：</w:t>
            </w:r>
          </w:p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405638" w:rsidTr="00E34AB1">
        <w:trPr>
          <w:trHeight w:val="634"/>
        </w:trPr>
        <w:tc>
          <w:tcPr>
            <w:tcW w:w="9039" w:type="dxa"/>
            <w:gridSpan w:val="8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您对接收的留学生的要求有：</w:t>
            </w:r>
          </w:p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405638" w:rsidTr="00E34AB1">
        <w:tc>
          <w:tcPr>
            <w:tcW w:w="3794" w:type="dxa"/>
            <w:gridSpan w:val="4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联系电话：</w:t>
            </w:r>
          </w:p>
        </w:tc>
        <w:tc>
          <w:tcPr>
            <w:tcW w:w="5245" w:type="dxa"/>
            <w:gridSpan w:val="4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电子邮件：</w:t>
            </w:r>
          </w:p>
        </w:tc>
      </w:tr>
      <w:tr w:rsidR="00405638" w:rsidTr="00E34AB1">
        <w:tc>
          <w:tcPr>
            <w:tcW w:w="3794" w:type="dxa"/>
            <w:gridSpan w:val="4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填表时间：</w:t>
            </w:r>
          </w:p>
        </w:tc>
        <w:tc>
          <w:tcPr>
            <w:tcW w:w="5245" w:type="dxa"/>
            <w:gridSpan w:val="4"/>
          </w:tcPr>
          <w:p w:rsidR="00405638" w:rsidRDefault="00405638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34AB1" w:rsidTr="0072785C">
        <w:tc>
          <w:tcPr>
            <w:tcW w:w="9039" w:type="dxa"/>
            <w:gridSpan w:val="8"/>
          </w:tcPr>
          <w:p w:rsidR="00E34AB1" w:rsidRDefault="00E34AB1" w:rsidP="004E74CE">
            <w:pPr>
              <w:spacing w:line="240" w:lineRule="auto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4E74CE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备注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：请以</w:t>
            </w:r>
            <w:r w:rsidR="004E74CE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家中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孩子信息开始填写</w:t>
            </w:r>
            <w:r w:rsidR="004E74CE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此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表。</w:t>
            </w:r>
          </w:p>
        </w:tc>
      </w:tr>
    </w:tbl>
    <w:p w:rsidR="00405638" w:rsidRDefault="00405638" w:rsidP="00E34AB1">
      <w:pPr>
        <w:rPr>
          <w:rFonts w:ascii="宋体" w:hAnsi="宋体" w:cs="宋体"/>
          <w:color w:val="000000"/>
          <w:kern w:val="0"/>
          <w:sz w:val="24"/>
        </w:rPr>
      </w:pPr>
    </w:p>
    <w:sectPr w:rsidR="004056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0B3" w:rsidRDefault="00B120B3" w:rsidP="00AB7D2F">
      <w:pPr>
        <w:spacing w:line="240" w:lineRule="auto"/>
      </w:pPr>
      <w:r>
        <w:separator/>
      </w:r>
    </w:p>
  </w:endnote>
  <w:endnote w:type="continuationSeparator" w:id="0">
    <w:p w:rsidR="00B120B3" w:rsidRDefault="00B120B3" w:rsidP="00AB7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0B3" w:rsidRDefault="00B120B3" w:rsidP="00AB7D2F">
      <w:pPr>
        <w:spacing w:line="240" w:lineRule="auto"/>
      </w:pPr>
      <w:r>
        <w:separator/>
      </w:r>
    </w:p>
  </w:footnote>
  <w:footnote w:type="continuationSeparator" w:id="0">
    <w:p w:rsidR="00B120B3" w:rsidRDefault="00B120B3" w:rsidP="00AB7D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4A1B"/>
    <w:rsid w:val="0017024F"/>
    <w:rsid w:val="00191D03"/>
    <w:rsid w:val="002376A4"/>
    <w:rsid w:val="002414F1"/>
    <w:rsid w:val="002649EF"/>
    <w:rsid w:val="00271B97"/>
    <w:rsid w:val="002940BB"/>
    <w:rsid w:val="002C2729"/>
    <w:rsid w:val="002E4FC6"/>
    <w:rsid w:val="003C1A4E"/>
    <w:rsid w:val="00405638"/>
    <w:rsid w:val="004E74CE"/>
    <w:rsid w:val="0055408D"/>
    <w:rsid w:val="00647B46"/>
    <w:rsid w:val="006F5F37"/>
    <w:rsid w:val="0072785C"/>
    <w:rsid w:val="007843EF"/>
    <w:rsid w:val="00903536"/>
    <w:rsid w:val="009E660A"/>
    <w:rsid w:val="00AB7D2F"/>
    <w:rsid w:val="00B120B3"/>
    <w:rsid w:val="00B43CC9"/>
    <w:rsid w:val="00B63AB9"/>
    <w:rsid w:val="00C02B55"/>
    <w:rsid w:val="00C43825"/>
    <w:rsid w:val="00CB2BBA"/>
    <w:rsid w:val="00D41173"/>
    <w:rsid w:val="00DC7D65"/>
    <w:rsid w:val="00DE1324"/>
    <w:rsid w:val="00E34AB1"/>
    <w:rsid w:val="00E35616"/>
    <w:rsid w:val="00E6600C"/>
    <w:rsid w:val="00EE01BF"/>
    <w:rsid w:val="00EF5772"/>
    <w:rsid w:val="00EF5C2E"/>
    <w:rsid w:val="00F02E5A"/>
    <w:rsid w:val="00F0684F"/>
    <w:rsid w:val="00F1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7A8A62B-C3A0-42BF-85D6-AF72A817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页眉 Char"/>
    <w:link w:val="a4"/>
    <w:rPr>
      <w:sz w:val="18"/>
      <w:szCs w:val="18"/>
    </w:rPr>
  </w:style>
  <w:style w:type="character" w:customStyle="1" w:styleId="Char0">
    <w:name w:val="页脚 Char"/>
    <w:link w:val="a5"/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列出段落"/>
    <w:basedOn w:val="a"/>
    <w:qFormat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17024F"/>
    <w:pPr>
      <w:ind w:leftChars="2500" w:left="100"/>
    </w:pPr>
  </w:style>
  <w:style w:type="character" w:customStyle="1" w:styleId="Char1">
    <w:name w:val="日期 Char"/>
    <w:link w:val="a7"/>
    <w:uiPriority w:val="99"/>
    <w:semiHidden/>
    <w:rsid w:val="0017024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留学生中心现面向全校师生</dc:title>
  <dc:subject/>
  <dc:creator>aa</dc:creator>
  <cp:keywords/>
  <cp:lastModifiedBy>Sun Yueqing</cp:lastModifiedBy>
  <cp:revision>2</cp:revision>
  <cp:lastPrinted>2012-01-11T08:03:00Z</cp:lastPrinted>
  <dcterms:created xsi:type="dcterms:W3CDTF">2019-06-09T15:33:00Z</dcterms:created>
  <dcterms:modified xsi:type="dcterms:W3CDTF">2019-06-09T15:33:00Z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